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5873"/>
        <w:gridCol w:w="3959"/>
      </w:tblGrid>
      <w:tr w:rsidR="002E1380" w:rsidRPr="00815639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815639" w:rsidRDefault="00D36630" w:rsidP="00761383">
            <w:pPr>
              <w:rPr>
                <w:noProof/>
              </w:rPr>
            </w:pPr>
            <w:r w:rsidRPr="00815639">
              <w:rPr>
                <w:noProof/>
                <w:lang w:eastAsia="bg-BG"/>
              </w:rPr>
              <w:drawing>
                <wp:inline distT="0" distB="0" distL="0" distR="0">
                  <wp:extent cx="1162050" cy="712470"/>
                  <wp:effectExtent l="0" t="0" r="0" b="0"/>
                  <wp:docPr id="6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артина 1" descr="Контейнер за емблем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823" cy="733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Pr="00815639" w:rsidRDefault="00B22B5D" w:rsidP="00E27198">
            <w:pPr>
              <w:pStyle w:val="Heading1"/>
              <w:rPr>
                <w:noProof/>
              </w:rPr>
            </w:pPr>
            <w:sdt>
              <w:sdtPr>
                <w:rPr>
                  <w:noProof/>
                </w:rPr>
                <w:alias w:val="Оферта:"/>
                <w:tag w:val="Оферта:"/>
                <w:id w:val="-1200705054"/>
                <w:placeholder>
                  <w:docPart w:val="BF0BEA37976C46569035AA1C05A4791F"/>
                </w:placeholder>
                <w:temporary/>
                <w:showingPlcHdr/>
              </w:sdtPr>
              <w:sdtContent>
                <w:r w:rsidR="007501D0" w:rsidRPr="00815639">
                  <w:rPr>
                    <w:noProof/>
                    <w:lang w:bidi="bg-BG"/>
                  </w:rPr>
                  <w:t>ОФЕРТА</w:t>
                </w:r>
              </w:sdtContent>
            </w:sdt>
          </w:p>
        </w:tc>
      </w:tr>
      <w:tr w:rsidR="002E1380" w:rsidRPr="00815639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rPr>
                <w:noProof/>
              </w:rPr>
              <w:alias w:val="Въведете името на вашата фирма:"/>
              <w:tag w:val="Въведете името на вашата фирма:"/>
              <w:id w:val="963386319"/>
              <w:placeholder>
                <w:docPart w:val="13E041A3679F4E78852CE6E76D0DF25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9C5836" w:rsidRPr="00815639" w:rsidRDefault="003A1513" w:rsidP="009C5836">
                <w:pPr>
                  <w:pStyle w:val="a1"/>
                  <w:rPr>
                    <w:noProof/>
                  </w:rPr>
                </w:pPr>
                <w:r>
                  <w:rPr>
                    <w:noProof/>
                  </w:rPr>
                  <w:t>Мебели Милчеви</w:t>
                </w:r>
              </w:p>
            </w:sdtContent>
          </w:sdt>
          <w:p w:rsidR="009C5836" w:rsidRPr="00815639" w:rsidRDefault="002E1380" w:rsidP="002E1380">
            <w:pPr>
              <w:pStyle w:val="a2"/>
              <w:rPr>
                <w:noProof/>
              </w:rPr>
            </w:pPr>
            <w:r>
              <w:rPr>
                <w:noProof/>
              </w:rPr>
              <w:t>Мебели по поръчка</w:t>
            </w: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0D0098" w:rsidRDefault="000D0098" w:rsidP="00235587">
            <w:pPr>
              <w:pStyle w:val="a"/>
            </w:pPr>
            <w:r>
              <w:t>№</w:t>
            </w:r>
            <w:r w:rsidR="003066ED">
              <w:t>.........</w:t>
            </w:r>
            <w:r>
              <w:t xml:space="preserve"> </w:t>
            </w:r>
          </w:p>
          <w:p w:rsidR="009C5836" w:rsidRPr="00815639" w:rsidRDefault="000D0098" w:rsidP="003066ED">
            <w:pPr>
              <w:pStyle w:val="a"/>
              <w:rPr>
                <w:noProof/>
              </w:rPr>
            </w:pPr>
            <w:r>
              <w:t xml:space="preserve">ДАТА: </w:t>
            </w:r>
            <w:r w:rsidR="003066ED">
              <w:t>........</w:t>
            </w:r>
          </w:p>
        </w:tc>
      </w:tr>
      <w:tr w:rsidR="002E1380" w:rsidRPr="00815639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235587" w:rsidRPr="008E67E6" w:rsidRDefault="00235587" w:rsidP="00235587">
            <w:pPr>
              <w:rPr>
                <w:noProof/>
                <w:lang w:val="en-US"/>
              </w:rPr>
            </w:pPr>
            <w:r>
              <w:rPr>
                <w:noProof/>
              </w:rPr>
              <w:t>Адрес гр.Куклен , ул.“Паисий Хилендарски“</w:t>
            </w:r>
            <w:r>
              <w:rPr>
                <w:noProof/>
                <w:lang w:val="en-US"/>
              </w:rPr>
              <w:t xml:space="preserve"> 29</w:t>
            </w:r>
          </w:p>
          <w:p w:rsidR="00235587" w:rsidRPr="00815639" w:rsidRDefault="00B22B5D" w:rsidP="00235587">
            <w:pPr>
              <w:rPr>
                <w:noProof/>
              </w:rPr>
            </w:pPr>
            <w:sdt>
              <w:sdtPr>
                <w:rPr>
                  <w:noProof/>
                </w:rPr>
                <w:alias w:val="Телефон:"/>
                <w:tag w:val="Телефон:"/>
                <w:id w:val="1967379219"/>
                <w:placeholder>
                  <w:docPart w:val="AADF6B22A52343AE8978689075C08FEE"/>
                </w:placeholder>
                <w:temporary/>
                <w:showingPlcHdr/>
              </w:sdtPr>
              <w:sdtContent>
                <w:r w:rsidR="00235587" w:rsidRPr="00815639">
                  <w:rPr>
                    <w:noProof/>
                    <w:lang w:bidi="bg-BG"/>
                  </w:rPr>
                  <w:t>Телефон</w:t>
                </w:r>
              </w:sdtContent>
            </w:sdt>
            <w:r w:rsidR="00235587">
              <w:rPr>
                <w:noProof/>
                <w:lang w:val="en-US"/>
              </w:rPr>
              <w:t xml:space="preserve"> 0886301790,</w:t>
            </w:r>
            <w:r w:rsidR="00235587">
              <w:rPr>
                <w:noProof/>
              </w:rPr>
              <w:t>0895938663</w:t>
            </w:r>
          </w:p>
          <w:p w:rsidR="003A1E70" w:rsidRPr="002E1380" w:rsidRDefault="00235587" w:rsidP="00235587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Имейл </w:t>
            </w:r>
            <w:r>
              <w:rPr>
                <w:noProof/>
                <w:lang w:val="en-US"/>
              </w:rPr>
              <w:t>mebeli_milchevi@abv.bg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Pr="00815639" w:rsidRDefault="003A1E70" w:rsidP="002E1380">
            <w:pPr>
              <w:pStyle w:val="a8"/>
              <w:rPr>
                <w:noProof/>
              </w:rPr>
            </w:pPr>
          </w:p>
        </w:tc>
      </w:tr>
    </w:tbl>
    <w:p w:rsidR="008A3C48" w:rsidRDefault="008A3C48" w:rsidP="00897D19">
      <w:pPr>
        <w:rPr>
          <w:noProof/>
        </w:rPr>
      </w:pPr>
    </w:p>
    <w:p w:rsidR="002E1380" w:rsidRDefault="002E1380" w:rsidP="00897D19">
      <w:pPr>
        <w:rPr>
          <w:noProof/>
        </w:rPr>
      </w:pPr>
    </w:p>
    <w:p w:rsidR="002E1380" w:rsidRPr="00815639" w:rsidRDefault="002E1380" w:rsidP="00897D19">
      <w:pPr>
        <w:rPr>
          <w:noProof/>
        </w:rPr>
      </w:pPr>
    </w:p>
    <w:tbl>
      <w:tblPr>
        <w:tblW w:w="5048" w:type="pct"/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558"/>
        <w:gridCol w:w="5378"/>
        <w:gridCol w:w="3990"/>
      </w:tblGrid>
      <w:tr w:rsidR="003A1E70" w:rsidRPr="00815639" w:rsidTr="002E1380">
        <w:trPr>
          <w:trHeight w:val="1184"/>
        </w:trPr>
        <w:tc>
          <w:tcPr>
            <w:tcW w:w="545" w:type="dxa"/>
          </w:tcPr>
          <w:p w:rsidR="003A1E70" w:rsidRPr="00815639" w:rsidRDefault="003A1E70" w:rsidP="00B61385">
            <w:pPr>
              <w:pStyle w:val="Heading2"/>
              <w:rPr>
                <w:noProof/>
              </w:rPr>
            </w:pPr>
          </w:p>
        </w:tc>
        <w:tc>
          <w:tcPr>
            <w:tcW w:w="5252" w:type="dxa"/>
          </w:tcPr>
          <w:p w:rsidR="00D36630" w:rsidRPr="002E1380" w:rsidRDefault="00D36630" w:rsidP="00D36630">
            <w:pPr>
              <w:rPr>
                <w:b/>
                <w:noProof/>
                <w:sz w:val="24"/>
                <w:szCs w:val="24"/>
              </w:rPr>
            </w:pPr>
          </w:p>
          <w:p w:rsidR="00D36630" w:rsidRPr="00815639" w:rsidRDefault="00D36630" w:rsidP="00D36630">
            <w:pPr>
              <w:rPr>
                <w:noProof/>
              </w:rPr>
            </w:pPr>
          </w:p>
          <w:p w:rsidR="00D36630" w:rsidRPr="00815639" w:rsidRDefault="00D36630" w:rsidP="00D36630">
            <w:pPr>
              <w:rPr>
                <w:noProof/>
              </w:rPr>
            </w:pPr>
          </w:p>
          <w:p w:rsidR="003A1E70" w:rsidRDefault="008053C8" w:rsidP="008053C8">
            <w:pPr>
              <w:rPr>
                <w:noProof/>
                <w:sz w:val="24"/>
                <w:szCs w:val="24"/>
              </w:rPr>
            </w:pPr>
            <w:r w:rsidRPr="008053C8">
              <w:rPr>
                <w:noProof/>
                <w:sz w:val="24"/>
                <w:szCs w:val="24"/>
              </w:rPr>
              <w:t xml:space="preserve">Кухня </w:t>
            </w:r>
            <w:r w:rsidR="00475BA5">
              <w:rPr>
                <w:noProof/>
                <w:sz w:val="24"/>
                <w:szCs w:val="24"/>
              </w:rPr>
              <w:t>с бар</w:t>
            </w:r>
            <w:r w:rsidR="004019F6">
              <w:rPr>
                <w:noProof/>
                <w:sz w:val="24"/>
                <w:szCs w:val="24"/>
              </w:rPr>
              <w:t>п</w:t>
            </w:r>
            <w:r w:rsidR="00475BA5">
              <w:rPr>
                <w:noProof/>
                <w:sz w:val="24"/>
                <w:szCs w:val="24"/>
              </w:rPr>
              <w:t xml:space="preserve">лот </w:t>
            </w:r>
            <w:r w:rsidRPr="008053C8">
              <w:rPr>
                <w:noProof/>
                <w:sz w:val="24"/>
                <w:szCs w:val="24"/>
              </w:rPr>
              <w:t>по поръчка</w:t>
            </w:r>
            <w:r>
              <w:rPr>
                <w:noProof/>
                <w:sz w:val="24"/>
                <w:szCs w:val="24"/>
              </w:rPr>
              <w:t>:</w:t>
            </w:r>
          </w:p>
          <w:p w:rsidR="008053C8" w:rsidRDefault="008053C8" w:rsidP="008053C8">
            <w:pPr>
              <w:rPr>
                <w:noProof/>
                <w:sz w:val="24"/>
                <w:szCs w:val="24"/>
              </w:rPr>
            </w:pPr>
          </w:p>
          <w:p w:rsidR="008053C8" w:rsidRDefault="008053C8" w:rsidP="008053C8">
            <w:pPr>
              <w:rPr>
                <w:noProof/>
                <w:sz w:val="24"/>
                <w:szCs w:val="24"/>
              </w:rPr>
            </w:pPr>
          </w:p>
          <w:p w:rsidR="008053C8" w:rsidRPr="00C653D8" w:rsidRDefault="00B22B5D" w:rsidP="003066ED">
            <w:pPr>
              <w:rPr>
                <w:b/>
                <w:noProof/>
                <w:sz w:val="24"/>
                <w:szCs w:val="24"/>
              </w:rPr>
            </w:pPr>
            <w:r w:rsidRPr="00B22B5D">
              <w:rPr>
                <w:noProof/>
                <w:lang w:eastAsia="bg-BG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Текстово поле 2" o:spid="_x0000_s1026" type="#_x0000_t202" style="position:absolute;margin-left:-5.75pt;margin-top:20.25pt;width:140.25pt;height:20.2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">
                  <v:textbox>
                    <w:txbxContent>
                      <w:p w:rsidR="001A1812" w:rsidRPr="00986741" w:rsidRDefault="001A1812" w:rsidP="00235587">
                        <w:pPr>
                          <w:rPr>
                            <w:sz w:val="24"/>
                            <w:szCs w:val="24"/>
                          </w:rPr>
                        </w:pPr>
                        <w:r w:rsidRPr="00235587">
                          <w:rPr>
                            <w:noProof/>
                            <w:sz w:val="24"/>
                            <w:szCs w:val="24"/>
                          </w:rPr>
                          <w:t>МОНТАЖ</w:t>
                        </w:r>
                        <w:r w:rsidRPr="00986741">
                          <w:rPr>
                            <w:b/>
                            <w:noProof/>
                            <w:sz w:val="24"/>
                            <w:szCs w:val="24"/>
                          </w:rPr>
                          <w:t xml:space="preserve">- </w:t>
                        </w:r>
                        <w:r>
                          <w:rPr>
                            <w:b/>
                            <w:noProof/>
                            <w:sz w:val="24"/>
                            <w:szCs w:val="24"/>
                          </w:rPr>
                          <w:t>безплатен</w:t>
                        </w:r>
                      </w:p>
                      <w:p w:rsidR="001A1812" w:rsidRDefault="001A1812"/>
                    </w:txbxContent>
                  </v:textbox>
                  <w10:wrap type="square"/>
                </v:shape>
              </w:pict>
            </w:r>
            <w:r w:rsidR="008053C8" w:rsidRPr="00C653D8">
              <w:rPr>
                <w:b/>
                <w:noProof/>
                <w:sz w:val="24"/>
                <w:szCs w:val="24"/>
              </w:rPr>
              <w:t xml:space="preserve">ЦЕНА : </w:t>
            </w:r>
            <w:r w:rsidR="003066ED">
              <w:rPr>
                <w:b/>
                <w:noProof/>
                <w:sz w:val="24"/>
                <w:szCs w:val="24"/>
              </w:rPr>
              <w:t>........</w:t>
            </w:r>
            <w:r w:rsidR="008053C8" w:rsidRPr="00C653D8">
              <w:rPr>
                <w:b/>
                <w:noProof/>
                <w:sz w:val="24"/>
                <w:szCs w:val="24"/>
              </w:rPr>
              <w:t xml:space="preserve"> лв.</w:t>
            </w:r>
          </w:p>
        </w:tc>
        <w:tc>
          <w:tcPr>
            <w:tcW w:w="3897" w:type="dxa"/>
          </w:tcPr>
          <w:p w:rsidR="003A1E70" w:rsidRPr="00815639" w:rsidRDefault="003A1E70" w:rsidP="00DF7693">
            <w:pPr>
              <w:rPr>
                <w:noProof/>
              </w:rPr>
            </w:pPr>
          </w:p>
        </w:tc>
      </w:tr>
    </w:tbl>
    <w:p w:rsidR="008A3C48" w:rsidRPr="00815639" w:rsidRDefault="00B22B5D">
      <w:pPr>
        <w:rPr>
          <w:noProof/>
        </w:rPr>
      </w:pPr>
      <w:r w:rsidRPr="00B22B5D">
        <w:rPr>
          <w:noProof/>
          <w:lang w:val="en-US"/>
        </w:rPr>
        <w:pict>
          <v:shape id="_x0000_s1027" type="#_x0000_t202" style="position:absolute;margin-left:262.6pt;margin-top:62.5pt;width:236.25pt;height:39.7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">
            <v:textbox>
              <w:txbxContent>
                <w:p w:rsidR="001A1812" w:rsidRDefault="001A1812">
                  <w:r>
                    <w:t>При доставка</w:t>
                  </w:r>
                  <w:r w:rsidR="00CC7D93">
                    <w:t xml:space="preserve"> – </w:t>
                  </w:r>
                  <w:r w:rsidR="003066ED">
                    <w:t>....</w:t>
                  </w:r>
                  <w:r w:rsidR="00CC7D93">
                    <w:t>.</w:t>
                  </w:r>
                  <w:r w:rsidR="003066ED">
                    <w:t xml:space="preserve"> лв.</w:t>
                  </w:r>
                </w:p>
                <w:p w:rsidR="00CC7D93" w:rsidRPr="001A1812" w:rsidRDefault="00CC7D93">
                  <w:r>
                    <w:t>След монтаж –</w:t>
                  </w:r>
                  <w:r w:rsidR="003066ED">
                    <w:t>....</w:t>
                  </w:r>
                  <w:r>
                    <w:t xml:space="preserve">лв. + </w:t>
                  </w:r>
                  <w:r w:rsidR="003066ED">
                    <w:t>.....</w:t>
                  </w:r>
                  <w:r>
                    <w:t xml:space="preserve"> лв.(допълн.доплащане</w:t>
                  </w:r>
                  <w:r w:rsidR="003066ED">
                    <w:t xml:space="preserve"> за качване на мебелите</w:t>
                  </w:r>
                  <w:r>
                    <w:t>)</w:t>
                  </w:r>
                </w:p>
              </w:txbxContent>
            </v:textbox>
            <w10:wrap type="square"/>
          </v:shape>
        </w:pict>
      </w:r>
    </w:p>
    <w:tbl>
      <w:tblPr>
        <w:tblW w:w="2514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2472"/>
        <w:gridCol w:w="2472"/>
      </w:tblGrid>
      <w:tr w:rsidR="008053C8" w:rsidRPr="00815639" w:rsidTr="008053C8">
        <w:trPr>
          <w:cantSplit/>
          <w:trHeight w:val="288"/>
        </w:trPr>
        <w:sdt>
          <w:sdtPr>
            <w:rPr>
              <w:noProof/>
            </w:rPr>
            <w:alias w:val="Условия на плащане:"/>
            <w:tag w:val="Условия на плащане:"/>
            <w:id w:val="-952712296"/>
            <w:placeholder>
              <w:docPart w:val="89AB9F7FAB1349AF952EE52166F6FEF1"/>
            </w:placeholder>
            <w:temporary/>
            <w:showingPlcHdr/>
          </w:sdtPr>
          <w:sdtContent>
            <w:tc>
              <w:tcPr>
                <w:tcW w:w="2411" w:type="dxa"/>
                <w:shd w:val="clear" w:color="auto" w:fill="DBE5F1" w:themeFill="accent1" w:themeFillTint="33"/>
                <w:vAlign w:val="center"/>
              </w:tcPr>
              <w:p w:rsidR="008053C8" w:rsidRPr="00815639" w:rsidRDefault="008053C8" w:rsidP="008A3C48">
                <w:pPr>
                  <w:pStyle w:val="a5"/>
                  <w:rPr>
                    <w:noProof/>
                  </w:rPr>
                </w:pPr>
                <w:r w:rsidRPr="00815639">
                  <w:rPr>
                    <w:noProof/>
                    <w:lang w:bidi="bg-BG"/>
                  </w:rPr>
                  <w:t>условия на плащане</w:t>
                </w:r>
              </w:p>
            </w:tc>
          </w:sdtContent>
        </w:sdt>
        <w:tc>
          <w:tcPr>
            <w:tcW w:w="2411" w:type="dxa"/>
            <w:shd w:val="clear" w:color="auto" w:fill="DBE5F1" w:themeFill="accent1" w:themeFillTint="33"/>
          </w:tcPr>
          <w:p w:rsidR="008053C8" w:rsidRDefault="008053C8" w:rsidP="008A3C48">
            <w:pPr>
              <w:pStyle w:val="a5"/>
              <w:rPr>
                <w:noProof/>
              </w:rPr>
            </w:pPr>
            <w:r>
              <w:rPr>
                <w:noProof/>
              </w:rPr>
              <w:t>Сума</w:t>
            </w:r>
          </w:p>
        </w:tc>
      </w:tr>
      <w:tr w:rsidR="008053C8" w:rsidRPr="00815639" w:rsidTr="008053C8">
        <w:trPr>
          <w:cantSplit/>
          <w:trHeight w:val="627"/>
        </w:trPr>
        <w:tc>
          <w:tcPr>
            <w:tcW w:w="2411" w:type="dxa"/>
            <w:shd w:val="clear" w:color="auto" w:fill="auto"/>
            <w:vAlign w:val="center"/>
          </w:tcPr>
          <w:p w:rsidR="008053C8" w:rsidRPr="00815639" w:rsidRDefault="008053C8" w:rsidP="008053C8">
            <w:pPr>
              <w:pStyle w:val="a6"/>
              <w:rPr>
                <w:noProof/>
              </w:rPr>
            </w:pPr>
            <w:r>
              <w:rPr>
                <w:noProof/>
              </w:rPr>
              <w:t>Авансово плащане</w:t>
            </w:r>
          </w:p>
        </w:tc>
        <w:tc>
          <w:tcPr>
            <w:tcW w:w="2411" w:type="dxa"/>
          </w:tcPr>
          <w:p w:rsidR="008053C8" w:rsidRPr="008053C8" w:rsidRDefault="003066ED" w:rsidP="00761383">
            <w:pPr>
              <w:pStyle w:val="a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........</w:t>
            </w:r>
            <w:r w:rsidR="008053C8" w:rsidRPr="008053C8">
              <w:rPr>
                <w:noProof/>
                <w:sz w:val="20"/>
                <w:szCs w:val="20"/>
              </w:rPr>
              <w:t xml:space="preserve"> лв.</w:t>
            </w:r>
          </w:p>
        </w:tc>
      </w:tr>
      <w:tr w:rsidR="008053C8" w:rsidRPr="00815639" w:rsidTr="008053C8">
        <w:trPr>
          <w:cantSplit/>
          <w:trHeight w:val="627"/>
        </w:trPr>
        <w:tc>
          <w:tcPr>
            <w:tcW w:w="2411" w:type="dxa"/>
            <w:shd w:val="clear" w:color="auto" w:fill="auto"/>
            <w:vAlign w:val="center"/>
          </w:tcPr>
          <w:p w:rsidR="008053C8" w:rsidRDefault="008053C8" w:rsidP="008053C8">
            <w:pPr>
              <w:pStyle w:val="a6"/>
              <w:rPr>
                <w:noProof/>
              </w:rPr>
            </w:pPr>
            <w:r>
              <w:rPr>
                <w:noProof/>
              </w:rPr>
              <w:t>Остатък за доплащане</w:t>
            </w:r>
          </w:p>
        </w:tc>
        <w:tc>
          <w:tcPr>
            <w:tcW w:w="2411" w:type="dxa"/>
          </w:tcPr>
          <w:p w:rsidR="008053C8" w:rsidRPr="008053C8" w:rsidRDefault="003066ED" w:rsidP="00B61385">
            <w:pPr>
              <w:pStyle w:val="a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........</w:t>
            </w:r>
            <w:r w:rsidR="008053C8" w:rsidRPr="008053C8">
              <w:rPr>
                <w:noProof/>
                <w:sz w:val="20"/>
                <w:szCs w:val="20"/>
              </w:rPr>
              <w:t xml:space="preserve"> лв</w:t>
            </w:r>
            <w:r w:rsidR="00B61385">
              <w:rPr>
                <w:noProof/>
                <w:sz w:val="20"/>
                <w:szCs w:val="20"/>
              </w:rPr>
              <w:t>.</w:t>
            </w:r>
          </w:p>
        </w:tc>
      </w:tr>
    </w:tbl>
    <w:p w:rsidR="009C5836" w:rsidRPr="001A1812" w:rsidRDefault="009C5836" w:rsidP="00897D19">
      <w:pPr>
        <w:rPr>
          <w:noProof/>
          <w:lang w:val="en-US"/>
        </w:rPr>
      </w:pPr>
    </w:p>
    <w:tbl>
      <w:tblPr>
        <w:tblW w:w="50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0021"/>
      </w:tblGrid>
      <w:tr w:rsidR="008053C8" w:rsidRPr="00815639" w:rsidTr="00475BA5">
        <w:trPr>
          <w:cantSplit/>
          <w:trHeight w:val="1001"/>
        </w:trPr>
        <w:tc>
          <w:tcPr>
            <w:tcW w:w="9776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bookmarkStart w:id="0" w:name="_GoBack"/>
          <w:p w:rsidR="008053C8" w:rsidRPr="00815639" w:rsidRDefault="00B22B5D" w:rsidP="00723603">
            <w:pPr>
              <w:pStyle w:val="a5"/>
              <w:rPr>
                <w:noProof/>
              </w:rPr>
            </w:pPr>
            <w:sdt>
              <w:sdtPr>
                <w:rPr>
                  <w:noProof/>
                </w:rPr>
                <w:alias w:val="Описание:"/>
                <w:tag w:val="Описание:"/>
                <w:id w:val="-1848702004"/>
                <w:placeholder>
                  <w:docPart w:val="555ACD53D9314468844DCCE6F8A6B529"/>
                </w:placeholder>
                <w:temporary/>
                <w:showingPlcHdr/>
              </w:sdtPr>
              <w:sdtContent>
                <w:r w:rsidR="008053C8" w:rsidRPr="00815639">
                  <w:rPr>
                    <w:noProof/>
                    <w:lang w:bidi="bg-BG"/>
                  </w:rPr>
                  <w:t>описание</w:t>
                </w:r>
                <w:bookmarkEnd w:id="0"/>
              </w:sdtContent>
            </w:sdt>
          </w:p>
        </w:tc>
      </w:tr>
      <w:tr w:rsidR="008053C8" w:rsidRPr="00815639" w:rsidTr="00475BA5">
        <w:trPr>
          <w:cantSplit/>
          <w:trHeight w:val="965"/>
        </w:trPr>
        <w:tc>
          <w:tcPr>
            <w:tcW w:w="977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653D8" w:rsidRDefault="00C653D8" w:rsidP="004E7928">
            <w:pPr>
              <w:rPr>
                <w:noProof/>
              </w:rPr>
            </w:pPr>
          </w:p>
          <w:p w:rsidR="004E7928" w:rsidRDefault="004E7928" w:rsidP="004E7928">
            <w:pPr>
              <w:rPr>
                <w:noProof/>
              </w:rPr>
            </w:pPr>
            <w:r>
              <w:rPr>
                <w:noProof/>
              </w:rPr>
              <w:t>Цената включва: цялостна изработка(проектиране,разкрояване,рязане,кантиране,сглобяване) на кухнята и</w:t>
            </w:r>
          </w:p>
          <w:p w:rsidR="004E7928" w:rsidRPr="00815639" w:rsidRDefault="004E7928" w:rsidP="004E7928">
            <w:pPr>
              <w:rPr>
                <w:noProof/>
              </w:rPr>
            </w:pPr>
            <w:r>
              <w:rPr>
                <w:noProof/>
              </w:rPr>
              <w:t>барплота по одобрените проекти, вкл.материалите за корпус, врати, панти</w:t>
            </w:r>
            <w:r w:rsidR="0093657C">
              <w:rPr>
                <w:noProof/>
              </w:rPr>
              <w:t xml:space="preserve"> с плавно затваряне</w:t>
            </w:r>
            <w:r>
              <w:rPr>
                <w:noProof/>
              </w:rPr>
              <w:t xml:space="preserve">, механизми за плавни чекмеджета; механ. за шкаф- бутилки,механ. за шкаф-чинии и водобрани; </w:t>
            </w:r>
            <w:r w:rsidR="009E3D64">
              <w:t>монтаж</w:t>
            </w:r>
            <w:r w:rsidR="00C653D8">
              <w:t xml:space="preserve"> на кухнята и барлота; вграждане на ел.уреди (без свързването им към електричество), монтаж на мивка(без ВИК свързване).</w:t>
            </w:r>
          </w:p>
          <w:p w:rsidR="008053C8" w:rsidRPr="00815639" w:rsidRDefault="008053C8" w:rsidP="004E7928">
            <w:pPr>
              <w:rPr>
                <w:noProof/>
              </w:rPr>
            </w:pPr>
          </w:p>
        </w:tc>
      </w:tr>
      <w:tr w:rsidR="00F918C9" w:rsidRPr="00815639" w:rsidTr="00475BA5">
        <w:trPr>
          <w:cantSplit/>
          <w:trHeight w:val="428"/>
        </w:trPr>
        <w:tc>
          <w:tcPr>
            <w:tcW w:w="977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918C9" w:rsidRPr="00475BA5" w:rsidRDefault="00F918C9" w:rsidP="003066ED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Материали за изработка: </w:t>
            </w:r>
            <w:r w:rsidR="00D17072">
              <w:t xml:space="preserve">Лице – </w:t>
            </w:r>
            <w:r w:rsidR="003066ED">
              <w:t>.......</w:t>
            </w:r>
            <w:r w:rsidR="00D17072">
              <w:t xml:space="preserve">;Корпус- </w:t>
            </w:r>
            <w:r w:rsidR="003066ED">
              <w:t>........</w:t>
            </w:r>
            <w:r w:rsidR="00D17072">
              <w:t xml:space="preserve">; Гръб и плот- </w:t>
            </w:r>
            <w:r w:rsidR="003066ED">
              <w:t>.......</w:t>
            </w:r>
          </w:p>
        </w:tc>
      </w:tr>
    </w:tbl>
    <w:p w:rsidR="00CB2E13" w:rsidRPr="00815639" w:rsidRDefault="00CB2E13" w:rsidP="00207555">
      <w:pPr>
        <w:rPr>
          <w:noProof/>
        </w:rPr>
      </w:pPr>
    </w:p>
    <w:tbl>
      <w:tblPr>
        <w:tblW w:w="5000" w:type="pct"/>
        <w:tblLook w:val="0000"/>
      </w:tblPr>
      <w:tblGrid>
        <w:gridCol w:w="9832"/>
      </w:tblGrid>
      <w:tr w:rsidR="00CA1CFC" w:rsidRPr="00815639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Pr="00815639" w:rsidRDefault="00B22B5D" w:rsidP="00727B08">
            <w:pPr>
              <w:pStyle w:val="aa"/>
              <w:rPr>
                <w:noProof/>
              </w:rPr>
            </w:pPr>
            <w:sdt>
              <w:sdtPr>
                <w:rPr>
                  <w:noProof/>
                </w:rPr>
                <w:alias w:val="Офертата е изготвена от:"/>
                <w:tag w:val="Офертата е изготвена от:"/>
                <w:id w:val="-90939444"/>
                <w:placeholder>
                  <w:docPart w:val="444DB13991C444B68C47A54A0D5E0499"/>
                </w:placeholder>
                <w:temporary/>
                <w:showingPlcHdr/>
              </w:sdtPr>
              <w:sdtContent>
                <w:r w:rsidR="00386F5F" w:rsidRPr="00815639">
                  <w:rPr>
                    <w:noProof/>
                    <w:lang w:bidi="bg-BG"/>
                  </w:rPr>
                  <w:t>Офертата е изготвена от:</w:t>
                </w:r>
              </w:sdtContent>
            </w:sdt>
            <w:r w:rsidR="00727B08" w:rsidRPr="00815639">
              <w:rPr>
                <w:noProof/>
                <w:lang w:bidi="bg-BG"/>
              </w:rPr>
              <w:tab/>
            </w:r>
          </w:p>
          <w:p w:rsidR="003A1E70" w:rsidRPr="00815639" w:rsidRDefault="003A1E70" w:rsidP="00727B08">
            <w:pPr>
              <w:pStyle w:val="aa"/>
              <w:rPr>
                <w:noProof/>
              </w:rPr>
            </w:pPr>
          </w:p>
          <w:p w:rsidR="003A1E70" w:rsidRPr="00815639" w:rsidRDefault="003A1E70" w:rsidP="00727B08">
            <w:pPr>
              <w:pStyle w:val="aa"/>
              <w:rPr>
                <w:noProof/>
              </w:rPr>
            </w:pPr>
          </w:p>
          <w:p w:rsidR="00CA1CFC" w:rsidRPr="00815639" w:rsidRDefault="00B22B5D" w:rsidP="00215AFC">
            <w:pPr>
              <w:pStyle w:val="aa"/>
              <w:rPr>
                <w:noProof/>
              </w:rPr>
            </w:pPr>
            <w:sdt>
              <w:sdtPr>
                <w:rPr>
                  <w:noProof/>
                </w:rPr>
                <w:alias w:val="За да приемете тази оферта, се подпишете тук и върнете:"/>
                <w:tag w:val="За да приемете тази оферта, се подпишете тук и върнете:"/>
                <w:id w:val="-1552994621"/>
                <w:placeholder>
                  <w:docPart w:val="582508E0DF0E4C20BB7C27228D0F7582"/>
                </w:placeholder>
                <w:temporary/>
                <w:showingPlcHdr/>
              </w:sdtPr>
              <w:sdtContent>
                <w:r w:rsidR="00386F5F" w:rsidRPr="00815639">
                  <w:rPr>
                    <w:noProof/>
                    <w:lang w:bidi="bg-BG"/>
                  </w:rPr>
                  <w:t>За да приемете тази оферта, се подпишете тук и върнете:</w:t>
                </w:r>
              </w:sdtContent>
            </w:sdt>
            <w:r w:rsidR="00727B08" w:rsidRPr="00815639">
              <w:rPr>
                <w:noProof/>
                <w:lang w:bidi="bg-BG"/>
              </w:rPr>
              <w:tab/>
            </w:r>
          </w:p>
        </w:tc>
      </w:tr>
      <w:tr w:rsidR="003A1E70" w:rsidRPr="00815639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Pr="00815639" w:rsidRDefault="00B22B5D" w:rsidP="00727B08">
            <w:pPr>
              <w:pStyle w:val="a4"/>
              <w:rPr>
                <w:noProof/>
              </w:rPr>
            </w:pPr>
            <w:sdt>
              <w:sdtPr>
                <w:rPr>
                  <w:noProof/>
                </w:rPr>
                <w:alias w:val="Благодарим ви за поръчката:"/>
                <w:tag w:val="Благодарим ви за поръчката:"/>
                <w:id w:val="-2100633283"/>
                <w:placeholder>
                  <w:docPart w:val="8224638EC71640D2A69393362F93635B"/>
                </w:placeholder>
                <w:temporary/>
                <w:showingPlcHdr/>
              </w:sdtPr>
              <w:sdtContent>
                <w:r w:rsidR="00386F5F" w:rsidRPr="00815639">
                  <w:rPr>
                    <w:noProof/>
                    <w:lang w:bidi="bg-BG"/>
                  </w:rPr>
                  <w:t>Благодарим ви за поръчката!</w:t>
                </w:r>
              </w:sdtContent>
            </w:sdt>
          </w:p>
        </w:tc>
      </w:tr>
    </w:tbl>
    <w:p w:rsidR="00312E3A" w:rsidRDefault="00312E3A" w:rsidP="00312E3A">
      <w:pPr>
        <w:rPr>
          <w:noProof/>
        </w:rPr>
      </w:pPr>
    </w:p>
    <w:p w:rsidR="00312E3A" w:rsidRDefault="00312E3A" w:rsidP="000D0098">
      <w:pPr>
        <w:jc w:val="center"/>
      </w:pPr>
    </w:p>
    <w:p w:rsidR="000D0098" w:rsidRDefault="000D0098" w:rsidP="000D0098">
      <w:pPr>
        <w:jc w:val="center"/>
      </w:pPr>
    </w:p>
    <w:p w:rsidR="000D0098" w:rsidRPr="003066ED" w:rsidRDefault="003066ED" w:rsidP="000D0098">
      <w:pPr>
        <w:jc w:val="center"/>
      </w:pPr>
      <w:r>
        <w:t>СНИМКИ НА ПРОЕКТА:</w:t>
      </w:r>
    </w:p>
    <w:sectPr w:rsidR="000D0098" w:rsidRPr="003066ED" w:rsidSect="00815639">
      <w:headerReference w:type="default" r:id="rId9"/>
      <w:footerReference w:type="default" r:id="rId10"/>
      <w:pgSz w:w="11906" w:h="16838" w:code="9"/>
      <w:pgMar w:top="1276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F16" w:rsidRDefault="00B52F16">
      <w:r>
        <w:separator/>
      </w:r>
    </w:p>
  </w:endnote>
  <w:endnote w:type="continuationSeparator" w:id="1">
    <w:p w:rsidR="00B52F16" w:rsidRDefault="00B52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12" w:rsidRDefault="00B22B5D">
    <w:pPr>
      <w:pStyle w:val="Footer"/>
    </w:pPr>
    <w:r>
      <w:rPr>
        <w:noProof/>
        <w:lang w:eastAsia="bg-BG"/>
      </w:rPr>
      <w:pict>
        <v:group id="Група 26" o:spid="_x0000_s4097" alt="Синьо преливане в правоъгълник" style="position:absolute;margin-left:50.1pt;margin-top:666.55pt;width:496.0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" o:allowincell="f">
          <v:rect id="Правоъгълник 27" o:spid="_x0000_s4099" alt="Синьо преливане в правоъгълник" style="position:absolute;left:1066;top:14085;width:10081;height:8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<v:fill color2="#b8cce4 [1300]" rotate="t" focus="100%" type="gradient"/>
          </v:rect>
          <v:line id="Линия 28" o:spid="_x0000_s4098" alt="Линейно съединение" style="position:absolute;visibility:visibl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F16" w:rsidRDefault="00B52F16">
      <w:r>
        <w:separator/>
      </w:r>
    </w:p>
  </w:footnote>
  <w:footnote w:type="continuationSeparator" w:id="1">
    <w:p w:rsidR="00B52F16" w:rsidRDefault="00B52F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12" w:rsidRDefault="00B22B5D">
    <w:pPr>
      <w:pStyle w:val="Header"/>
    </w:pPr>
    <w:r>
      <w:rPr>
        <w:noProof/>
        <w:lang w:eastAsia="bg-BG"/>
      </w:rPr>
      <w:pict>
        <v:rect id="Правоъгълник 13" o:spid="_x0000_s4100" alt="Синьо преливане в правоъгълник" style="position:absolute;margin-left:-.6pt;margin-top:.75pt;width:481.9pt;height:97.85pt;z-index:-25165516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" o:allowincell="f" fillcolor="#b8cce4 [1300]" stroked="f">
          <v:fill rotate="t" focus="100%" type="gradient"/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7824"/>
  <w:stylePaneSortMethod w:val="0000"/>
  <w:defaultTabStop w:val="720"/>
  <w:hyphenationZone w:val="425"/>
  <w:noPunctuationKerning/>
  <w:characterSpacingControl w:val="doNotCompress"/>
  <w:hdrShapeDefaults>
    <o:shapedefaults v:ext="edit" spidmax="5122">
      <o:colormru v:ext="edit" colors="#3b5e91,#c6d4e8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E1380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66528"/>
    <w:rsid w:val="000A72A8"/>
    <w:rsid w:val="000C60AF"/>
    <w:rsid w:val="000D0098"/>
    <w:rsid w:val="000E447F"/>
    <w:rsid w:val="000E592C"/>
    <w:rsid w:val="000F1D23"/>
    <w:rsid w:val="0015744F"/>
    <w:rsid w:val="001724F6"/>
    <w:rsid w:val="00180611"/>
    <w:rsid w:val="001905DE"/>
    <w:rsid w:val="001975DE"/>
    <w:rsid w:val="001A1812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35587"/>
    <w:rsid w:val="00246484"/>
    <w:rsid w:val="00251C32"/>
    <w:rsid w:val="00253716"/>
    <w:rsid w:val="00255B08"/>
    <w:rsid w:val="0029623E"/>
    <w:rsid w:val="0029686C"/>
    <w:rsid w:val="002E1380"/>
    <w:rsid w:val="003066ED"/>
    <w:rsid w:val="00312E3A"/>
    <w:rsid w:val="00323B5B"/>
    <w:rsid w:val="00326411"/>
    <w:rsid w:val="00341D54"/>
    <w:rsid w:val="003465E2"/>
    <w:rsid w:val="0035481F"/>
    <w:rsid w:val="00360D3D"/>
    <w:rsid w:val="00367C59"/>
    <w:rsid w:val="00370561"/>
    <w:rsid w:val="003756B5"/>
    <w:rsid w:val="00386F5F"/>
    <w:rsid w:val="00387E68"/>
    <w:rsid w:val="003A1513"/>
    <w:rsid w:val="003A1E70"/>
    <w:rsid w:val="003B7E00"/>
    <w:rsid w:val="003C1229"/>
    <w:rsid w:val="003D6485"/>
    <w:rsid w:val="003E3D7F"/>
    <w:rsid w:val="003F03CA"/>
    <w:rsid w:val="003F7E26"/>
    <w:rsid w:val="004019F6"/>
    <w:rsid w:val="00413CC1"/>
    <w:rsid w:val="00416A5B"/>
    <w:rsid w:val="00436B94"/>
    <w:rsid w:val="004526C5"/>
    <w:rsid w:val="00473FA7"/>
    <w:rsid w:val="00475BA5"/>
    <w:rsid w:val="004776DC"/>
    <w:rsid w:val="004801EC"/>
    <w:rsid w:val="004A42E5"/>
    <w:rsid w:val="004A72A9"/>
    <w:rsid w:val="004D6D3B"/>
    <w:rsid w:val="004E3995"/>
    <w:rsid w:val="004E7928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7F33"/>
    <w:rsid w:val="0065596D"/>
    <w:rsid w:val="006A68E8"/>
    <w:rsid w:val="006C4528"/>
    <w:rsid w:val="006C6182"/>
    <w:rsid w:val="006C7D3F"/>
    <w:rsid w:val="006D2782"/>
    <w:rsid w:val="006D4FC3"/>
    <w:rsid w:val="006D644E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053C8"/>
    <w:rsid w:val="0081446C"/>
    <w:rsid w:val="00815639"/>
    <w:rsid w:val="00824635"/>
    <w:rsid w:val="00897D19"/>
    <w:rsid w:val="008A1909"/>
    <w:rsid w:val="008A1A69"/>
    <w:rsid w:val="008A3C48"/>
    <w:rsid w:val="008A4FC8"/>
    <w:rsid w:val="008A52E5"/>
    <w:rsid w:val="008B549F"/>
    <w:rsid w:val="008C1DFD"/>
    <w:rsid w:val="008D63CA"/>
    <w:rsid w:val="008E67E6"/>
    <w:rsid w:val="008E6D99"/>
    <w:rsid w:val="008F7829"/>
    <w:rsid w:val="00904F13"/>
    <w:rsid w:val="00923ED7"/>
    <w:rsid w:val="0093291A"/>
    <w:rsid w:val="0093568C"/>
    <w:rsid w:val="0093657C"/>
    <w:rsid w:val="009463E1"/>
    <w:rsid w:val="009513A8"/>
    <w:rsid w:val="009520ED"/>
    <w:rsid w:val="00961A6A"/>
    <w:rsid w:val="00966790"/>
    <w:rsid w:val="0098251A"/>
    <w:rsid w:val="009A1F18"/>
    <w:rsid w:val="009A6AF5"/>
    <w:rsid w:val="009C5836"/>
    <w:rsid w:val="009D583F"/>
    <w:rsid w:val="009E1965"/>
    <w:rsid w:val="009E3D64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956FD"/>
    <w:rsid w:val="00AB03C9"/>
    <w:rsid w:val="00AB5875"/>
    <w:rsid w:val="00AE6ED2"/>
    <w:rsid w:val="00AE77E6"/>
    <w:rsid w:val="00B06781"/>
    <w:rsid w:val="00B22B5D"/>
    <w:rsid w:val="00B27227"/>
    <w:rsid w:val="00B44BCB"/>
    <w:rsid w:val="00B509E3"/>
    <w:rsid w:val="00B52F16"/>
    <w:rsid w:val="00B530A0"/>
    <w:rsid w:val="00B61385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53D8"/>
    <w:rsid w:val="00C66691"/>
    <w:rsid w:val="00C66AD0"/>
    <w:rsid w:val="00C74974"/>
    <w:rsid w:val="00CA1CFC"/>
    <w:rsid w:val="00CA2309"/>
    <w:rsid w:val="00CB2E13"/>
    <w:rsid w:val="00CB4CBD"/>
    <w:rsid w:val="00CC7D93"/>
    <w:rsid w:val="00CF01AF"/>
    <w:rsid w:val="00D17072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E09CB"/>
    <w:rsid w:val="00DF6381"/>
    <w:rsid w:val="00DF7693"/>
    <w:rsid w:val="00E039C8"/>
    <w:rsid w:val="00E27198"/>
    <w:rsid w:val="00E358C1"/>
    <w:rsid w:val="00E371FA"/>
    <w:rsid w:val="00E42426"/>
    <w:rsid w:val="00E435B6"/>
    <w:rsid w:val="00E6107D"/>
    <w:rsid w:val="00E9764B"/>
    <w:rsid w:val="00EB079E"/>
    <w:rsid w:val="00EF58B4"/>
    <w:rsid w:val="00F01ED7"/>
    <w:rsid w:val="00F1292B"/>
    <w:rsid w:val="00F52042"/>
    <w:rsid w:val="00F64BE0"/>
    <w:rsid w:val="00F70E38"/>
    <w:rsid w:val="00F918C9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3b5e91,#c6d4e8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envelope address" w:uiPriority="99"/>
    <w:lsdException w:name="envelope return" w:uiPriority="99"/>
    <w:lsdException w:name="endnote reference" w:uiPriority="99"/>
    <w:lsdException w:name="endnote text" w:uiPriority="99"/>
    <w:lsdException w:name="Title" w:qFormat="1"/>
    <w:lsdException w:name="Closing" w:uiPriority="99"/>
    <w:lsdException w:name="Body Text" w:uiPriority="99"/>
    <w:lsdException w:name="Body Text Indent" w:uiPriority="99"/>
    <w:lsdException w:name="Subtitle" w:qFormat="1"/>
    <w:lsdException w:name="Date" w:uiPriority="99"/>
    <w:lsdException w:name="Body Text First Indent" w:uiPriority="99"/>
    <w:lsdException w:name="Body Text First Indent 2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FollowedHyperlink" w:uiPriority="99"/>
    <w:lsdException w:name="Strong" w:qFormat="1"/>
    <w:lsdException w:name="Emphasis" w:uiPriority="99" w:qFormat="1"/>
    <w:lsdException w:name="Document Map" w:uiPriority="99"/>
    <w:lsdException w:name="E-mail Signatur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a">
    <w:name w:val="Дата и номер"/>
    <w:basedOn w:val="Normal"/>
    <w:link w:val="a0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a0">
    <w:name w:val="Дата и номер (знак)"/>
    <w:basedOn w:val="DefaultParagraphFont"/>
    <w:link w:val="a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a1">
    <w:name w:val="Име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a2">
    <w:name w:val="Мото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a3">
    <w:name w:val="Сума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a4">
    <w:name w:val="Благодаря!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a5">
    <w:name w:val="Заглавия на колони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a6">
    <w:name w:val="В центъра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a7">
    <w:name w:val="Етикети"/>
    <w:basedOn w:val="Heading2"/>
    <w:uiPriority w:val="3"/>
    <w:qFormat/>
    <w:rsid w:val="003756B5"/>
    <w:pPr>
      <w:jc w:val="right"/>
    </w:pPr>
  </w:style>
  <w:style w:type="paragraph" w:customStyle="1" w:styleId="a8">
    <w:name w:val="Краен срок"/>
    <w:basedOn w:val="a"/>
    <w:link w:val="a9"/>
    <w:uiPriority w:val="2"/>
    <w:qFormat/>
    <w:rsid w:val="00D36630"/>
    <w:rPr>
      <w:b/>
    </w:rPr>
  </w:style>
  <w:style w:type="character" w:customStyle="1" w:styleId="a9">
    <w:name w:val="Краен срок (знак)"/>
    <w:basedOn w:val="a0"/>
    <w:link w:val="a8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aa">
    <w:name w:val="Дребен текст"/>
    <w:basedOn w:val="Normal"/>
    <w:link w:val="ab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ab">
    <w:name w:val="Дребен текст (знак)"/>
    <w:basedOn w:val="DefaultParagraphFont"/>
    <w:link w:val="aa"/>
    <w:rsid w:val="00D36630"/>
    <w:rPr>
      <w:rFonts w:asciiTheme="minorHAnsi" w:hAnsiTheme="minorHAnsi"/>
      <w:spacing w:val="4"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17365D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99"/>
    <w:unhideWhenUsed/>
    <w:qFormat/>
    <w:rsid w:val="00255B08"/>
    <w:rPr>
      <w:iCs/>
      <w:color w:val="595959" w:themeColor="text1" w:themeTint="A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80;\Downloads\tf0280804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0BEA37976C46569035AA1C05A4791F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E7D1CEB-D631-4D92-BAE4-CEFCE21AC3CF}"/>
      </w:docPartPr>
      <w:docPartBody>
        <w:p w:rsidR="00A600E1" w:rsidRDefault="00AE05BE">
          <w:pPr>
            <w:pStyle w:val="BF0BEA37976C46569035AA1C05A4791F"/>
          </w:pPr>
          <w:r w:rsidRPr="00815639">
            <w:rPr>
              <w:noProof/>
              <w:lang w:bidi="bg-BG"/>
            </w:rPr>
            <w:t>ОФЕРТА</w:t>
          </w:r>
        </w:p>
      </w:docPartBody>
    </w:docPart>
    <w:docPart>
      <w:docPartPr>
        <w:name w:val="13E041A3679F4E78852CE6E76D0DF25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07DD72E-183B-4CB5-B2FC-EDF538BF3946}"/>
      </w:docPartPr>
      <w:docPartBody>
        <w:p w:rsidR="00A600E1" w:rsidRDefault="00AE05BE">
          <w:pPr>
            <w:pStyle w:val="13E041A3679F4E78852CE6E76D0DF253"/>
          </w:pPr>
          <w:r w:rsidRPr="00815639">
            <w:rPr>
              <w:noProof/>
              <w:lang w:bidi="bg-BG"/>
            </w:rPr>
            <w:t>Име на фирма</w:t>
          </w:r>
        </w:p>
      </w:docPartBody>
    </w:docPart>
    <w:docPart>
      <w:docPartPr>
        <w:name w:val="444DB13991C444B68C47A54A0D5E049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FEA06C7-894D-4389-A358-556DD64D5682}"/>
      </w:docPartPr>
      <w:docPartBody>
        <w:p w:rsidR="00A600E1" w:rsidRDefault="00AE05BE">
          <w:pPr>
            <w:pStyle w:val="444DB13991C444B68C47A54A0D5E0499"/>
          </w:pPr>
          <w:r w:rsidRPr="00815639">
            <w:rPr>
              <w:noProof/>
              <w:lang w:bidi="bg-BG"/>
            </w:rPr>
            <w:t>Офертата е изготвена от:</w:t>
          </w:r>
        </w:p>
      </w:docPartBody>
    </w:docPart>
    <w:docPart>
      <w:docPartPr>
        <w:name w:val="582508E0DF0E4C20BB7C27228D0F758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2202DE5-8E35-44D1-9F70-8B22E2954977}"/>
      </w:docPartPr>
      <w:docPartBody>
        <w:p w:rsidR="00A600E1" w:rsidRDefault="00AE05BE">
          <w:pPr>
            <w:pStyle w:val="582508E0DF0E4C20BB7C27228D0F7582"/>
          </w:pPr>
          <w:r w:rsidRPr="00815639">
            <w:rPr>
              <w:noProof/>
              <w:lang w:bidi="bg-BG"/>
            </w:rPr>
            <w:t>За да приемете тази оферта, се подпишете тук и върнете:</w:t>
          </w:r>
        </w:p>
      </w:docPartBody>
    </w:docPart>
    <w:docPart>
      <w:docPartPr>
        <w:name w:val="8224638EC71640D2A69393362F93635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3EDF9C0-6B9B-480F-84DF-9F16933FEC8F}"/>
      </w:docPartPr>
      <w:docPartBody>
        <w:p w:rsidR="00A600E1" w:rsidRDefault="00AE05BE">
          <w:pPr>
            <w:pStyle w:val="8224638EC71640D2A69393362F93635B"/>
          </w:pPr>
          <w:r w:rsidRPr="00815639">
            <w:rPr>
              <w:noProof/>
              <w:lang w:bidi="bg-BG"/>
            </w:rPr>
            <w:t>Благодарим ви за поръчката!</w:t>
          </w:r>
        </w:p>
      </w:docPartBody>
    </w:docPart>
    <w:docPart>
      <w:docPartPr>
        <w:name w:val="89AB9F7FAB1349AF952EE52166F6FEF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AC439D4-436E-467B-9B80-BDF5C2317AED}"/>
      </w:docPartPr>
      <w:docPartBody>
        <w:p w:rsidR="00A600E1" w:rsidRDefault="006A4D18" w:rsidP="006A4D18">
          <w:pPr>
            <w:pStyle w:val="89AB9F7FAB1349AF952EE52166F6FEF1"/>
          </w:pPr>
          <w:r w:rsidRPr="00815639">
            <w:rPr>
              <w:noProof/>
              <w:lang w:bidi="bg-BG"/>
            </w:rPr>
            <w:t>условия на плащане</w:t>
          </w:r>
        </w:p>
      </w:docPartBody>
    </w:docPart>
    <w:docPart>
      <w:docPartPr>
        <w:name w:val="555ACD53D9314468844DCCE6F8A6B52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21A64A2-1458-4256-82C0-6461BA44C592}"/>
      </w:docPartPr>
      <w:docPartBody>
        <w:p w:rsidR="00A600E1" w:rsidRDefault="006A4D18" w:rsidP="006A4D18">
          <w:pPr>
            <w:pStyle w:val="555ACD53D9314468844DCCE6F8A6B529"/>
          </w:pPr>
          <w:r w:rsidRPr="00815639">
            <w:rPr>
              <w:noProof/>
              <w:lang w:bidi="bg-BG"/>
            </w:rPr>
            <w:t>описание</w:t>
          </w:r>
        </w:p>
      </w:docPartBody>
    </w:docPart>
    <w:docPart>
      <w:docPartPr>
        <w:name w:val="AADF6B22A52343AE8978689075C08FE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8853C93-2751-4A85-90FE-2A37BD810C8A}"/>
      </w:docPartPr>
      <w:docPartBody>
        <w:p w:rsidR="00E12D3E" w:rsidRDefault="00E12D3E" w:rsidP="00E12D3E">
          <w:pPr>
            <w:pStyle w:val="AADF6B22A52343AE8978689075C08FEE"/>
          </w:pPr>
          <w:r w:rsidRPr="00815639">
            <w:rPr>
              <w:noProof/>
              <w:lang w:bidi="bg-BG"/>
            </w:rPr>
            <w:t>Телефон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A4D18"/>
    <w:rsid w:val="004A368F"/>
    <w:rsid w:val="00663485"/>
    <w:rsid w:val="006A4D18"/>
    <w:rsid w:val="00823661"/>
    <w:rsid w:val="00A600E1"/>
    <w:rsid w:val="00AE05BE"/>
    <w:rsid w:val="00BA3899"/>
    <w:rsid w:val="00CE4573"/>
    <w:rsid w:val="00E12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0BEA37976C46569035AA1C05A4791F">
    <w:name w:val="BF0BEA37976C46569035AA1C05A4791F"/>
    <w:rsid w:val="00BA3899"/>
  </w:style>
  <w:style w:type="paragraph" w:customStyle="1" w:styleId="13E041A3679F4E78852CE6E76D0DF253">
    <w:name w:val="13E041A3679F4E78852CE6E76D0DF253"/>
    <w:rsid w:val="00BA3899"/>
  </w:style>
  <w:style w:type="paragraph" w:customStyle="1" w:styleId="4363D10A9DD649BDA40E153719750C36">
    <w:name w:val="4363D10A9DD649BDA40E153719750C36"/>
    <w:rsid w:val="00BA3899"/>
  </w:style>
  <w:style w:type="paragraph" w:customStyle="1" w:styleId="6822FF6FCD9B41768C835B6EA083574F">
    <w:name w:val="6822FF6FCD9B41768C835B6EA083574F"/>
    <w:rsid w:val="00BA3899"/>
  </w:style>
  <w:style w:type="paragraph" w:customStyle="1" w:styleId="35F3F4362B4D413DB467720A0AAAD8B2">
    <w:name w:val="35F3F4362B4D413DB467720A0AAAD8B2"/>
    <w:rsid w:val="00BA3899"/>
  </w:style>
  <w:style w:type="paragraph" w:customStyle="1" w:styleId="3281A52033D7499EB7E1FDF15CB9F135">
    <w:name w:val="3281A52033D7499EB7E1FDF15CB9F135"/>
    <w:rsid w:val="00BA3899"/>
  </w:style>
  <w:style w:type="paragraph" w:customStyle="1" w:styleId="3DB20E7F6541496CA16AFEFBBED0334E">
    <w:name w:val="3DB20E7F6541496CA16AFEFBBED0334E"/>
    <w:rsid w:val="00BA3899"/>
  </w:style>
  <w:style w:type="paragraph" w:customStyle="1" w:styleId="B285D95D07E944F7B9776A2EA03AE217">
    <w:name w:val="B285D95D07E944F7B9776A2EA03AE217"/>
    <w:rsid w:val="00BA3899"/>
  </w:style>
  <w:style w:type="paragraph" w:customStyle="1" w:styleId="813DFE3D8BF745598D757BD0CAF6504A">
    <w:name w:val="813DFE3D8BF745598D757BD0CAF6504A"/>
    <w:rsid w:val="00BA3899"/>
  </w:style>
  <w:style w:type="paragraph" w:customStyle="1" w:styleId="589DC3E35AC240ABBD851664536B11A3">
    <w:name w:val="589DC3E35AC240ABBD851664536B11A3"/>
    <w:rsid w:val="00BA3899"/>
  </w:style>
  <w:style w:type="paragraph" w:customStyle="1" w:styleId="3E6F02E0AEA04AB9BB02BB9E4CC59700">
    <w:name w:val="3E6F02E0AEA04AB9BB02BB9E4CC59700"/>
    <w:rsid w:val="00BA3899"/>
  </w:style>
  <w:style w:type="paragraph" w:customStyle="1" w:styleId="6A343CB88B9245DB83E1E8824077E05B">
    <w:name w:val="6A343CB88B9245DB83E1E8824077E05B"/>
    <w:rsid w:val="00BA3899"/>
  </w:style>
  <w:style w:type="paragraph" w:customStyle="1" w:styleId="CA2101817B314FD09613FF7B2B208F22">
    <w:name w:val="CA2101817B314FD09613FF7B2B208F22"/>
    <w:rsid w:val="00BA3899"/>
  </w:style>
  <w:style w:type="paragraph" w:customStyle="1" w:styleId="4F0C38F9DE0449709F31A3410F1B759E">
    <w:name w:val="4F0C38F9DE0449709F31A3410F1B759E"/>
    <w:rsid w:val="00BA3899"/>
  </w:style>
  <w:style w:type="paragraph" w:customStyle="1" w:styleId="C9137EFA95274827A9402FC16126F164">
    <w:name w:val="C9137EFA95274827A9402FC16126F164"/>
    <w:rsid w:val="00BA3899"/>
  </w:style>
  <w:style w:type="paragraph" w:customStyle="1" w:styleId="3BE2462F1BDA463DAC537D74AAC88BE3">
    <w:name w:val="3BE2462F1BDA463DAC537D74AAC88BE3"/>
    <w:rsid w:val="00BA3899"/>
  </w:style>
  <w:style w:type="paragraph" w:customStyle="1" w:styleId="A4E4B19BC43D4949BB7DD86448470D43">
    <w:name w:val="A4E4B19BC43D4949BB7DD86448470D43"/>
    <w:rsid w:val="00BA3899"/>
  </w:style>
  <w:style w:type="paragraph" w:customStyle="1" w:styleId="BBAD57A55B2148FDA97D1C728440E2E3">
    <w:name w:val="BBAD57A55B2148FDA97D1C728440E2E3"/>
    <w:rsid w:val="00BA3899"/>
  </w:style>
  <w:style w:type="paragraph" w:customStyle="1" w:styleId="6E63D6655D09417F88A725D283082C42">
    <w:name w:val="6E63D6655D09417F88A725D283082C42"/>
    <w:rsid w:val="00BA3899"/>
  </w:style>
  <w:style w:type="paragraph" w:customStyle="1" w:styleId="21F92737152A4AF0A93788278764F535">
    <w:name w:val="21F92737152A4AF0A93788278764F535"/>
    <w:rsid w:val="00BA3899"/>
  </w:style>
  <w:style w:type="paragraph" w:customStyle="1" w:styleId="EA8BDFF986F94DC18A95480E25A07787">
    <w:name w:val="EA8BDFF986F94DC18A95480E25A07787"/>
    <w:rsid w:val="00BA3899"/>
  </w:style>
  <w:style w:type="paragraph" w:customStyle="1" w:styleId="BD87FB3178E94E97A99BE7E235D52855">
    <w:name w:val="BD87FB3178E94E97A99BE7E235D52855"/>
    <w:rsid w:val="00BA3899"/>
  </w:style>
  <w:style w:type="paragraph" w:customStyle="1" w:styleId="5C881AFD98794A2496D62716317A862E">
    <w:name w:val="5C881AFD98794A2496D62716317A862E"/>
    <w:rsid w:val="00BA3899"/>
  </w:style>
  <w:style w:type="paragraph" w:customStyle="1" w:styleId="0365FEFEDD8143F6939787AA8AC60FD0">
    <w:name w:val="0365FEFEDD8143F6939787AA8AC60FD0"/>
    <w:rsid w:val="00BA3899"/>
  </w:style>
  <w:style w:type="paragraph" w:customStyle="1" w:styleId="E2E67F8306F64E588F21E29658E534AF">
    <w:name w:val="E2E67F8306F64E588F21E29658E534AF"/>
    <w:rsid w:val="00BA3899"/>
  </w:style>
  <w:style w:type="paragraph" w:customStyle="1" w:styleId="D27EE360414D4B78B77202BF9F75AA9C">
    <w:name w:val="D27EE360414D4B78B77202BF9F75AA9C"/>
    <w:rsid w:val="00BA3899"/>
  </w:style>
  <w:style w:type="paragraph" w:customStyle="1" w:styleId="B53EC2D1FE3842688FDD9A82A859654E">
    <w:name w:val="B53EC2D1FE3842688FDD9A82A859654E"/>
    <w:rsid w:val="00BA3899"/>
  </w:style>
  <w:style w:type="paragraph" w:customStyle="1" w:styleId="CA1F6AFE644D4B129612C2F82EAAD678">
    <w:name w:val="CA1F6AFE644D4B129612C2F82EAAD678"/>
    <w:rsid w:val="00BA3899"/>
  </w:style>
  <w:style w:type="paragraph" w:customStyle="1" w:styleId="F4FB0B54B73C485A81F011CDE7832741">
    <w:name w:val="F4FB0B54B73C485A81F011CDE7832741"/>
    <w:rsid w:val="00BA3899"/>
  </w:style>
  <w:style w:type="paragraph" w:customStyle="1" w:styleId="25EBA2FF4ABB49D88D6FFE2E4D6F32DA">
    <w:name w:val="25EBA2FF4ABB49D88D6FFE2E4D6F32DA"/>
    <w:rsid w:val="00BA3899"/>
  </w:style>
  <w:style w:type="paragraph" w:customStyle="1" w:styleId="3E854ED48DDE4C5586CD3AA60603704C">
    <w:name w:val="3E854ED48DDE4C5586CD3AA60603704C"/>
    <w:rsid w:val="00BA3899"/>
  </w:style>
  <w:style w:type="paragraph" w:customStyle="1" w:styleId="F5CABFF5B55346BF904D486CA36E2EC3">
    <w:name w:val="F5CABFF5B55346BF904D486CA36E2EC3"/>
    <w:rsid w:val="00BA3899"/>
  </w:style>
  <w:style w:type="paragraph" w:customStyle="1" w:styleId="D3C2E049C753419DA5640DE2DAB7B925">
    <w:name w:val="D3C2E049C753419DA5640DE2DAB7B925"/>
    <w:rsid w:val="00BA3899"/>
  </w:style>
  <w:style w:type="paragraph" w:customStyle="1" w:styleId="B8364F013CF94667B03A2F363D3F1C3E">
    <w:name w:val="B8364F013CF94667B03A2F363D3F1C3E"/>
    <w:rsid w:val="00BA3899"/>
  </w:style>
  <w:style w:type="paragraph" w:customStyle="1" w:styleId="F27ECC33465F4E44918A635A81D9FF92">
    <w:name w:val="F27ECC33465F4E44918A635A81D9FF92"/>
    <w:rsid w:val="00BA3899"/>
  </w:style>
  <w:style w:type="paragraph" w:customStyle="1" w:styleId="ED1442804A284CC3B40C721121078394">
    <w:name w:val="ED1442804A284CC3B40C721121078394"/>
    <w:rsid w:val="00BA3899"/>
  </w:style>
  <w:style w:type="paragraph" w:customStyle="1" w:styleId="444DB13991C444B68C47A54A0D5E0499">
    <w:name w:val="444DB13991C444B68C47A54A0D5E0499"/>
    <w:rsid w:val="00BA3899"/>
  </w:style>
  <w:style w:type="paragraph" w:customStyle="1" w:styleId="62E2A3B2268F438181B6A6D43EB1D4E5">
    <w:name w:val="62E2A3B2268F438181B6A6D43EB1D4E5"/>
    <w:rsid w:val="00BA3899"/>
  </w:style>
  <w:style w:type="character" w:styleId="Emphasis">
    <w:name w:val="Emphasis"/>
    <w:basedOn w:val="DefaultParagraphFont"/>
    <w:uiPriority w:val="99"/>
    <w:unhideWhenUsed/>
    <w:qFormat/>
    <w:rsid w:val="00BA3899"/>
    <w:rPr>
      <w:iCs/>
      <w:color w:val="595959" w:themeColor="text1" w:themeTint="A6"/>
    </w:rPr>
  </w:style>
  <w:style w:type="paragraph" w:customStyle="1" w:styleId="41EB91A5C0FD4C5B9EFBAA37F321E116">
    <w:name w:val="41EB91A5C0FD4C5B9EFBAA37F321E116"/>
    <w:rsid w:val="00BA3899"/>
  </w:style>
  <w:style w:type="paragraph" w:customStyle="1" w:styleId="582508E0DF0E4C20BB7C27228D0F7582">
    <w:name w:val="582508E0DF0E4C20BB7C27228D0F7582"/>
    <w:rsid w:val="00BA3899"/>
  </w:style>
  <w:style w:type="paragraph" w:customStyle="1" w:styleId="8224638EC71640D2A69393362F93635B">
    <w:name w:val="8224638EC71640D2A69393362F93635B"/>
    <w:rsid w:val="00BA3899"/>
  </w:style>
  <w:style w:type="paragraph" w:customStyle="1" w:styleId="9F8C1589C787464C96C819817D05ABA1">
    <w:name w:val="9F8C1589C787464C96C819817D05ABA1"/>
    <w:rsid w:val="006A4D18"/>
  </w:style>
  <w:style w:type="paragraph" w:customStyle="1" w:styleId="67414436D9E44343915452B49E79DDBF">
    <w:name w:val="67414436D9E44343915452B49E79DDBF"/>
    <w:rsid w:val="006A4D18"/>
  </w:style>
  <w:style w:type="paragraph" w:customStyle="1" w:styleId="5757AC854C06477BA09D52751389A3C7">
    <w:name w:val="5757AC854C06477BA09D52751389A3C7"/>
    <w:rsid w:val="006A4D18"/>
  </w:style>
  <w:style w:type="paragraph" w:customStyle="1" w:styleId="44F284A53BE4436F8E05FFE8AADBAC5F">
    <w:name w:val="44F284A53BE4436F8E05FFE8AADBAC5F"/>
    <w:rsid w:val="006A4D18"/>
  </w:style>
  <w:style w:type="paragraph" w:customStyle="1" w:styleId="68D807D3996043CF8A33A4C8B37ABA20">
    <w:name w:val="68D807D3996043CF8A33A4C8B37ABA20"/>
    <w:rsid w:val="006A4D18"/>
  </w:style>
  <w:style w:type="paragraph" w:customStyle="1" w:styleId="B2643D25A6144B098C8AD4491CB12C25">
    <w:name w:val="B2643D25A6144B098C8AD4491CB12C25"/>
    <w:rsid w:val="006A4D18"/>
  </w:style>
  <w:style w:type="paragraph" w:customStyle="1" w:styleId="89AB9F7FAB1349AF952EE52166F6FEF1">
    <w:name w:val="89AB9F7FAB1349AF952EE52166F6FEF1"/>
    <w:rsid w:val="006A4D18"/>
  </w:style>
  <w:style w:type="paragraph" w:customStyle="1" w:styleId="FDF598464B0D4963A703552FBD668F26">
    <w:name w:val="FDF598464B0D4963A703552FBD668F26"/>
    <w:rsid w:val="006A4D18"/>
  </w:style>
  <w:style w:type="paragraph" w:customStyle="1" w:styleId="73FE44B7879B4B12A12342CD4374F56A">
    <w:name w:val="73FE44B7879B4B12A12342CD4374F56A"/>
    <w:rsid w:val="006A4D18"/>
  </w:style>
  <w:style w:type="paragraph" w:customStyle="1" w:styleId="D96474F9287E402794280313484F137B">
    <w:name w:val="D96474F9287E402794280313484F137B"/>
    <w:rsid w:val="006A4D18"/>
  </w:style>
  <w:style w:type="paragraph" w:customStyle="1" w:styleId="6741C75EC17B42F58E60BA4DDD48F905">
    <w:name w:val="6741C75EC17B42F58E60BA4DDD48F905"/>
    <w:rsid w:val="006A4D18"/>
  </w:style>
  <w:style w:type="paragraph" w:customStyle="1" w:styleId="528B8A5087B341589FB8F2B1449693A2">
    <w:name w:val="528B8A5087B341589FB8F2B1449693A2"/>
    <w:rsid w:val="006A4D18"/>
  </w:style>
  <w:style w:type="paragraph" w:customStyle="1" w:styleId="2447618D52BA4BF0AAE904EFD0CABA85">
    <w:name w:val="2447618D52BA4BF0AAE904EFD0CABA85"/>
    <w:rsid w:val="006A4D18"/>
  </w:style>
  <w:style w:type="paragraph" w:customStyle="1" w:styleId="F7ACEBEDDB7B49EDBB22A02EC0169312">
    <w:name w:val="F7ACEBEDDB7B49EDBB22A02EC0169312"/>
    <w:rsid w:val="006A4D18"/>
  </w:style>
  <w:style w:type="paragraph" w:customStyle="1" w:styleId="555ACD53D9314468844DCCE6F8A6B529">
    <w:name w:val="555ACD53D9314468844DCCE6F8A6B529"/>
    <w:rsid w:val="006A4D18"/>
  </w:style>
  <w:style w:type="paragraph" w:customStyle="1" w:styleId="AADF6B22A52343AE8978689075C08FEE">
    <w:name w:val="AADF6B22A52343AE8978689075C08FEE"/>
    <w:rsid w:val="00E12D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DACE0-6995-439B-8A10-CAAE50D5D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tf02808042_win32</Template>
  <TotalTime>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SCM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Мебели Милчеви</dc:subject>
  <dc:creator>Потребител на Windows</dc:creator>
  <cp:lastModifiedBy>SimonaLp</cp:lastModifiedBy>
  <cp:revision>2</cp:revision>
  <cp:lastPrinted>2021-08-12T12:47:00Z</cp:lastPrinted>
  <dcterms:created xsi:type="dcterms:W3CDTF">2022-11-08T19:18:00Z</dcterms:created>
  <dcterms:modified xsi:type="dcterms:W3CDTF">2022-11-08T19:18:00Z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